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A6D" w:rsidRDefault="00F573D3">
      <w:pPr>
        <w:pStyle w:val="Title"/>
      </w:pPr>
      <w:sdt>
        <w:sdtPr>
          <w:alias w:val="Enter your name:"/>
          <w:tag w:val=""/>
          <w:id w:val="-328297061"/>
          <w:placeholder>
            <w:docPart w:val="0DC1393B919543AD829D42696750CCF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1A2572">
            <w:t>Louis Mineo @ Linn Min Htoo</w:t>
          </w:r>
        </w:sdtContent>
      </w:sdt>
    </w:p>
    <w:p w:rsidR="00394A6D" w:rsidRDefault="001A2572">
      <w:r>
        <w:t>Block 312C #10-195 Clementi Ave 4, Singapore 123312</w:t>
      </w:r>
      <w:r w:rsidR="007D00B3">
        <w:t> | </w:t>
      </w:r>
      <w:r>
        <w:t>+65 98253933</w:t>
      </w:r>
      <w:r w:rsidR="007D00B3">
        <w:t> | </w:t>
      </w:r>
      <w:r>
        <w:t>louismineo@gmail.com</w:t>
      </w:r>
    </w:p>
    <w:p w:rsidR="00394A6D" w:rsidRDefault="001F4CEA">
      <w:pPr>
        <w:pStyle w:val="Heading1"/>
      </w:pPr>
      <w:r>
        <w:t>Summary</w:t>
      </w:r>
    </w:p>
    <w:p w:rsidR="001F4CEA" w:rsidRPr="001F4CEA" w:rsidRDefault="001F4CEA" w:rsidP="001F4CEA">
      <w:pPr>
        <w:pStyle w:val="ListBullet"/>
        <w:jc w:val="both"/>
      </w:pPr>
      <w:r>
        <w:t xml:space="preserve">Flexible and experienced data analytics graduate willing to learn new technologies. Commendable skills in statistical languages, SQL and </w:t>
      </w:r>
      <w:r w:rsidR="00823389">
        <w:t>Tableau</w:t>
      </w:r>
      <w:r>
        <w:t xml:space="preserve">. Ability to work in different work environments and provide data-driven solutions. </w:t>
      </w:r>
    </w:p>
    <w:sdt>
      <w:sdtPr>
        <w:alias w:val="Education:"/>
        <w:tag w:val="Education:"/>
        <w:id w:val="1513793667"/>
        <w:placeholder>
          <w:docPart w:val="FCFDBD84A159438484F582160F3A3C9F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Education</w:t>
          </w:r>
        </w:p>
      </w:sdtContent>
    </w:sdt>
    <w:p w:rsidR="00394A6D" w:rsidRDefault="001A2572">
      <w:pPr>
        <w:pStyle w:val="Heading2"/>
      </w:pPr>
      <w:r>
        <w:t>Diploma</w:t>
      </w:r>
      <w:r w:rsidR="007D00B3">
        <w:t> | </w:t>
      </w:r>
      <w:r>
        <w:t>Singapore polytechnic                                                                              April 2016 – April 2019</w:t>
      </w:r>
    </w:p>
    <w:p w:rsidR="00394A6D" w:rsidRDefault="00D00AE1" w:rsidP="0015780F">
      <w:pPr>
        <w:pStyle w:val="ListBullet"/>
      </w:pPr>
      <w:r>
        <w:t>Diploma in Financial Informatics</w:t>
      </w:r>
      <w:r w:rsidR="001A2572">
        <w:t xml:space="preserve">                                                                                                                        </w:t>
      </w:r>
    </w:p>
    <w:p w:rsidR="0015780F" w:rsidRDefault="0015780F" w:rsidP="0015780F">
      <w:pPr>
        <w:pStyle w:val="Heading2"/>
      </w:pPr>
    </w:p>
    <w:p w:rsidR="0015780F" w:rsidRDefault="0015780F" w:rsidP="0015780F">
      <w:pPr>
        <w:pStyle w:val="Heading2"/>
      </w:pPr>
      <w:r>
        <w:t>Diploma </w:t>
      </w:r>
      <w:r w:rsidR="0023356B">
        <w:t xml:space="preserve">Plus </w:t>
      </w:r>
      <w:r>
        <w:t xml:space="preserve">| Singapore polytechnic                                       </w:t>
      </w:r>
      <w:r w:rsidR="0023356B">
        <w:t xml:space="preserve">         </w:t>
      </w:r>
      <w:r>
        <w:t xml:space="preserve">       </w:t>
      </w:r>
      <w:r w:rsidR="0023356B">
        <w:t xml:space="preserve">October </w:t>
      </w:r>
      <w:r>
        <w:t>2016 –</w:t>
      </w:r>
      <w:r w:rsidR="0023356B">
        <w:t xml:space="preserve"> August</w:t>
      </w:r>
      <w:r>
        <w:t xml:space="preserve"> </w:t>
      </w:r>
      <w:r w:rsidR="0023356B">
        <w:t>2018</w:t>
      </w:r>
    </w:p>
    <w:p w:rsidR="0015780F" w:rsidRDefault="0023356B" w:rsidP="0015780F">
      <w:pPr>
        <w:pStyle w:val="ListBullet"/>
      </w:pPr>
      <w:r>
        <w:t xml:space="preserve">Certificate in Software Programming and Applications     </w:t>
      </w:r>
      <w:r w:rsidR="0015780F">
        <w:t xml:space="preserve">                                                                            </w:t>
      </w:r>
    </w:p>
    <w:p w:rsidR="001A2572" w:rsidRDefault="001A2572">
      <w:pPr>
        <w:pStyle w:val="Heading2"/>
      </w:pPr>
    </w:p>
    <w:p w:rsidR="00394A6D" w:rsidRDefault="001A2572">
      <w:pPr>
        <w:pStyle w:val="Heading2"/>
      </w:pPr>
      <w:r>
        <w:t>GCE ‘o’ Level</w:t>
      </w:r>
      <w:r w:rsidR="007D00B3">
        <w:t> | </w:t>
      </w:r>
      <w:r>
        <w:t>Canberra Secondary school                                       JAnuary 2012 – November 2015</w:t>
      </w:r>
    </w:p>
    <w:p w:rsidR="00F3119B" w:rsidRPr="0015780F" w:rsidRDefault="001A2572" w:rsidP="0015780F">
      <w:pPr>
        <w:pStyle w:val="ListBullet"/>
        <w:rPr>
          <w:b/>
        </w:rPr>
      </w:pPr>
      <w:r>
        <w:t xml:space="preserve">Obtained GCE ‘O’ Level                                                                                                                                              </w:t>
      </w:r>
    </w:p>
    <w:sdt>
      <w:sdtPr>
        <w:alias w:val="Skills &amp; Abilities:"/>
        <w:tag w:val="Skills &amp; Abilities:"/>
        <w:id w:val="495469907"/>
        <w:placeholder>
          <w:docPart w:val="F0DEE76D66DF4437A120F1023BB46BFA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Skills &amp; Abilities</w:t>
          </w:r>
        </w:p>
      </w:sdtContent>
    </w:sdt>
    <w:p w:rsidR="00394A6D" w:rsidRDefault="004E54C9">
      <w:pPr>
        <w:pStyle w:val="Heading2"/>
      </w:pPr>
      <w:r>
        <w:t>Technology and Software knowledge</w:t>
      </w:r>
    </w:p>
    <w:p w:rsidR="00823389" w:rsidRDefault="00823389" w:rsidP="00823389">
      <w:pPr>
        <w:pStyle w:val="ListBullet"/>
      </w:pPr>
      <w:r>
        <w:t>Highly Proficient in Tableau</w:t>
      </w:r>
    </w:p>
    <w:p w:rsidR="00823389" w:rsidRDefault="001F4CEA" w:rsidP="00823389">
      <w:pPr>
        <w:pStyle w:val="ListBullet"/>
      </w:pPr>
      <w:r>
        <w:t xml:space="preserve">Proficient in </w:t>
      </w:r>
      <w:r w:rsidR="00456C85">
        <w:t xml:space="preserve">Python, </w:t>
      </w:r>
      <w:r>
        <w:t>R, SQL,</w:t>
      </w:r>
      <w:r w:rsidR="00F3119B">
        <w:t xml:space="preserve"> </w:t>
      </w:r>
      <w:r>
        <w:t>Microsoft Visual Basic for Applications (Excel VBA)</w:t>
      </w:r>
    </w:p>
    <w:p w:rsidR="00823389" w:rsidRDefault="00823389" w:rsidP="00823389">
      <w:pPr>
        <w:pStyle w:val="ListBullet"/>
      </w:pPr>
      <w:r>
        <w:t xml:space="preserve">Knowledgeable in Microsoft Access and </w:t>
      </w:r>
      <w:proofErr w:type="spellStart"/>
      <w:r>
        <w:t>SalesForce</w:t>
      </w:r>
      <w:proofErr w:type="spellEnd"/>
    </w:p>
    <w:p w:rsidR="00394A6D" w:rsidRDefault="00F3119B" w:rsidP="00F3119B">
      <w:pPr>
        <w:pStyle w:val="ListBullet"/>
      </w:pPr>
      <w:r>
        <w:t>Trained in Micr</w:t>
      </w:r>
      <w:r w:rsidR="00D00AE1">
        <w:t>osoft Office Applications (Word</w:t>
      </w:r>
      <w:r>
        <w:t>, PowerPoint, Excel)</w:t>
      </w:r>
    </w:p>
    <w:p w:rsidR="0015780F" w:rsidRDefault="0015780F" w:rsidP="00F3119B">
      <w:pPr>
        <w:pStyle w:val="ListBullet"/>
      </w:pPr>
      <w:r>
        <w:t xml:space="preserve">Fundamental knowledge in </w:t>
      </w:r>
      <w:r w:rsidR="00D7749E">
        <w:t>Google Analytics</w:t>
      </w:r>
    </w:p>
    <w:sdt>
      <w:sdtPr>
        <w:alias w:val="Communication:"/>
        <w:tag w:val="Communication:"/>
        <w:id w:val="1408421060"/>
        <w:placeholder>
          <w:docPart w:val="CE8E35DB40F34772ACCD7AFBAAE339FB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2"/>
          </w:pPr>
          <w:r>
            <w:t>Communication</w:t>
          </w:r>
        </w:p>
      </w:sdtContent>
    </w:sdt>
    <w:p w:rsidR="00F3119B" w:rsidRDefault="00F3119B" w:rsidP="00F3119B">
      <w:pPr>
        <w:pStyle w:val="ListBullet"/>
      </w:pPr>
      <w:r>
        <w:t>Proficient in English (Spoken &amp; Written)</w:t>
      </w:r>
    </w:p>
    <w:p w:rsidR="00F3119B" w:rsidRDefault="00F3119B" w:rsidP="00F3119B">
      <w:pPr>
        <w:pStyle w:val="ListBullet"/>
      </w:pPr>
      <w:r>
        <w:t>Able to converse in Mandarin / Chinese (Spoken)</w:t>
      </w:r>
    </w:p>
    <w:sdt>
      <w:sdtPr>
        <w:alias w:val="Leadership:"/>
        <w:tag w:val="Leadership:"/>
        <w:id w:val="-519467818"/>
        <w:placeholder>
          <w:docPart w:val="BAE2A015AAA2475A878072BA13F89D83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2"/>
          </w:pPr>
          <w:r>
            <w:t>Leadership</w:t>
          </w:r>
        </w:p>
      </w:sdtContent>
    </w:sdt>
    <w:p w:rsidR="0015780F" w:rsidRDefault="0015780F" w:rsidP="0015780F">
      <w:pPr>
        <w:pStyle w:val="ListBullet"/>
      </w:pPr>
      <w:r>
        <w:t xml:space="preserve">Vice President of DFI Chapters </w:t>
      </w:r>
    </w:p>
    <w:p w:rsidR="00D00AE1" w:rsidRDefault="001F4CEA" w:rsidP="00D00AE1">
      <w:pPr>
        <w:pStyle w:val="ListBullet"/>
        <w:numPr>
          <w:ilvl w:val="0"/>
          <w:numId w:val="21"/>
        </w:numPr>
        <w:jc w:val="both"/>
      </w:pPr>
      <w:r>
        <w:t>T</w:t>
      </w:r>
      <w:r w:rsidR="0015780F">
        <w:t xml:space="preserve">asked with organizing </w:t>
      </w:r>
      <w:r w:rsidR="0023356B">
        <w:t xml:space="preserve">course centric events </w:t>
      </w:r>
    </w:p>
    <w:p w:rsidR="00D00AE1" w:rsidRDefault="00D00AE1" w:rsidP="00D00AE1">
      <w:pPr>
        <w:pStyle w:val="ListBullet"/>
        <w:numPr>
          <w:ilvl w:val="0"/>
          <w:numId w:val="21"/>
        </w:numPr>
        <w:jc w:val="both"/>
      </w:pPr>
      <w:r>
        <w:t xml:space="preserve">Such as </w:t>
      </w:r>
      <w:r w:rsidR="0023356B">
        <w:t xml:space="preserve">Freshman Orientation </w:t>
      </w:r>
      <w:r>
        <w:t>Program and Course Bonding Day</w:t>
      </w:r>
    </w:p>
    <w:p w:rsidR="00D00AE1" w:rsidRDefault="00D00AE1" w:rsidP="00D00AE1">
      <w:pPr>
        <w:pStyle w:val="ListBullet"/>
        <w:numPr>
          <w:ilvl w:val="0"/>
          <w:numId w:val="21"/>
        </w:numPr>
        <w:jc w:val="both"/>
      </w:pPr>
      <w:r>
        <w:t>M</w:t>
      </w:r>
      <w:r w:rsidR="0023356B">
        <w:t xml:space="preserve">anaging </w:t>
      </w:r>
      <w:r w:rsidR="00C36B3E">
        <w:t xml:space="preserve">manpower </w:t>
      </w:r>
      <w:r w:rsidR="0023356B">
        <w:t>and d</w:t>
      </w:r>
      <w:r w:rsidR="00C36B3E">
        <w:t xml:space="preserve">elegating </w:t>
      </w:r>
      <w:r w:rsidR="001F4CEA">
        <w:t xml:space="preserve">tasks to </w:t>
      </w:r>
      <w:r w:rsidR="00C36B3E">
        <w:t>members</w:t>
      </w:r>
    </w:p>
    <w:p w:rsidR="00DE59C8" w:rsidRDefault="00D00AE1" w:rsidP="00D00AE1">
      <w:pPr>
        <w:pStyle w:val="ListBullet"/>
        <w:numPr>
          <w:ilvl w:val="0"/>
          <w:numId w:val="21"/>
        </w:numPr>
        <w:jc w:val="both"/>
      </w:pPr>
      <w:r>
        <w:t>Collaborated with other courses for events</w:t>
      </w:r>
    </w:p>
    <w:p w:rsidR="00DE59C8" w:rsidRDefault="00DE59C8" w:rsidP="00DE59C8">
      <w:pPr>
        <w:pStyle w:val="Heading1"/>
      </w:pPr>
      <w:r>
        <w:lastRenderedPageBreak/>
        <w:t>Projects</w:t>
      </w:r>
    </w:p>
    <w:p w:rsidR="00823389" w:rsidRDefault="00823389" w:rsidP="00823389">
      <w:pPr>
        <w:pStyle w:val="Heading2"/>
        <w:jc w:val="both"/>
      </w:pPr>
      <w:r>
        <w:t>ASEAN data Science Explorers 2018</w:t>
      </w:r>
    </w:p>
    <w:p w:rsidR="00823389" w:rsidRDefault="00823389" w:rsidP="00823389">
      <w:pPr>
        <w:pStyle w:val="ListBullet"/>
        <w:jc w:val="both"/>
      </w:pPr>
      <w:r>
        <w:t>Generated data-driven Visualizations with SAP, to solve underlying issues that every country in ASEAN can help and benefit in union</w:t>
      </w:r>
    </w:p>
    <w:p w:rsidR="00BC6C55" w:rsidRDefault="00BC6C55" w:rsidP="00823389">
      <w:pPr>
        <w:pStyle w:val="Heading2"/>
        <w:jc w:val="both"/>
      </w:pPr>
    </w:p>
    <w:p w:rsidR="00823389" w:rsidRDefault="00823389" w:rsidP="00823389">
      <w:pPr>
        <w:pStyle w:val="Heading2"/>
        <w:jc w:val="both"/>
      </w:pPr>
      <w:r>
        <w:t>S</w:t>
      </w:r>
      <w:r w:rsidR="00BC6C55">
        <w:t xml:space="preserve">ingaPORE </w:t>
      </w:r>
      <w:r>
        <w:t>u</w:t>
      </w:r>
      <w:r w:rsidR="00BC6C55">
        <w:t xml:space="preserve">niversity of </w:t>
      </w:r>
      <w:r>
        <w:t>s</w:t>
      </w:r>
      <w:r w:rsidR="00BC6C55">
        <w:t xml:space="preserve">ocial </w:t>
      </w:r>
      <w:r>
        <w:t>s</w:t>
      </w:r>
      <w:r w:rsidR="00BC6C55">
        <w:t xml:space="preserve">ciences </w:t>
      </w:r>
      <w:r>
        <w:t>-Microsoft Hackathon 2018</w:t>
      </w:r>
    </w:p>
    <w:p w:rsidR="00823389" w:rsidRDefault="00823389" w:rsidP="00823389">
      <w:pPr>
        <w:pStyle w:val="ListBullet"/>
        <w:jc w:val="both"/>
      </w:pPr>
      <w:r>
        <w:t xml:space="preserve">Used R </w:t>
      </w:r>
      <w:r w:rsidR="00BC6C55">
        <w:t xml:space="preserve">create an automated </w:t>
      </w:r>
      <w:r w:rsidR="00BC6C55" w:rsidRPr="00823389">
        <w:t>system to optimize the delivery order assignment and route schedule</w:t>
      </w:r>
      <w:r w:rsidR="00BC6C55">
        <w:t xml:space="preserve"> for </w:t>
      </w:r>
      <w:r w:rsidRPr="00823389">
        <w:t xml:space="preserve">a company </w:t>
      </w:r>
      <w:proofErr w:type="spellStart"/>
      <w:r w:rsidRPr="00823389">
        <w:t>specialising</w:t>
      </w:r>
      <w:proofErr w:type="spellEnd"/>
      <w:r w:rsidRPr="00823389">
        <w:t xml:space="preserve"> in food order delivery services, to improve their delivery order assignment process. </w:t>
      </w:r>
    </w:p>
    <w:p w:rsidR="00BC6C55" w:rsidRDefault="00BC6C55" w:rsidP="00DE59C8">
      <w:pPr>
        <w:pStyle w:val="Heading2"/>
      </w:pPr>
    </w:p>
    <w:p w:rsidR="00DE59C8" w:rsidRDefault="00DE59C8" w:rsidP="00DE59C8">
      <w:pPr>
        <w:pStyle w:val="Heading2"/>
      </w:pPr>
      <w:r>
        <w:t>Final Year Project</w:t>
      </w:r>
    </w:p>
    <w:p w:rsidR="005E1806" w:rsidRDefault="00DE59C8" w:rsidP="00BC6C55">
      <w:pPr>
        <w:pStyle w:val="ListBullet"/>
        <w:jc w:val="both"/>
      </w:pPr>
      <w:r>
        <w:t>Used Tableau to convert raw data into useful busi</w:t>
      </w:r>
      <w:r w:rsidR="00175ECF">
        <w:t>ness i</w:t>
      </w:r>
      <w:r w:rsidR="00472D7A">
        <w:t>nsights, as well as applied excel skills and programming skills to help provide business solutions for Liqui Moly.</w:t>
      </w:r>
    </w:p>
    <w:p w:rsidR="00BC6C55" w:rsidRDefault="00BC6C55" w:rsidP="00C6583E">
      <w:pPr>
        <w:pStyle w:val="Heading2"/>
        <w:jc w:val="both"/>
      </w:pPr>
    </w:p>
    <w:p w:rsidR="00DE59C8" w:rsidRDefault="00DE59C8" w:rsidP="00C6583E">
      <w:pPr>
        <w:pStyle w:val="Heading2"/>
        <w:jc w:val="both"/>
      </w:pPr>
      <w:r>
        <w:t>Essential Programming</w:t>
      </w:r>
    </w:p>
    <w:p w:rsidR="00DE59C8" w:rsidRDefault="00DE59C8" w:rsidP="00C6583E">
      <w:pPr>
        <w:pStyle w:val="ListBullet"/>
        <w:jc w:val="both"/>
      </w:pPr>
      <w:r>
        <w:t xml:space="preserve">Utilize Java programming, CSS &amp; HTML coding </w:t>
      </w:r>
      <w:r w:rsidR="00823389">
        <w:t>connecting to a</w:t>
      </w:r>
      <w:r>
        <w:t xml:space="preserve"> SQL database</w:t>
      </w:r>
      <w:r w:rsidR="00472D7A">
        <w:t xml:space="preserve"> to design</w: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r w:rsidR="00823389">
        <w:t xml:space="preserve">ecommerce </w:t>
      </w:r>
      <w:r>
        <w:t>website</w:t>
      </w:r>
      <w:r w:rsidR="00823389">
        <w:t xml:space="preserve"> that are aimed at PC enthusiasts</w:t>
      </w:r>
    </w:p>
    <w:p w:rsidR="005E1806" w:rsidRDefault="005E1806" w:rsidP="005E1806">
      <w:pPr>
        <w:pStyle w:val="ListBullet"/>
        <w:numPr>
          <w:ilvl w:val="0"/>
          <w:numId w:val="0"/>
        </w:numPr>
        <w:ind w:left="360" w:hanging="360"/>
        <w:jc w:val="both"/>
      </w:pPr>
    </w:p>
    <w:p w:rsidR="00DE59C8" w:rsidRDefault="00DE59C8" w:rsidP="00C6583E">
      <w:pPr>
        <w:pStyle w:val="Heading2"/>
        <w:jc w:val="both"/>
      </w:pPr>
      <w:r>
        <w:t>Business Analytics</w:t>
      </w:r>
    </w:p>
    <w:p w:rsidR="00DE59C8" w:rsidRDefault="00DE59C8" w:rsidP="00C6583E">
      <w:pPr>
        <w:pStyle w:val="ListBullet"/>
        <w:jc w:val="both"/>
      </w:pPr>
      <w:r>
        <w:t>Used Microsoft Excel to create dashboards for a business</w:t>
      </w:r>
      <w:r w:rsidR="00823389">
        <w:t xml:space="preserve"> case</w:t>
      </w:r>
      <w:r w:rsidR="00C6583E">
        <w:t>, applying Excel VBA programming to smoothen the process</w:t>
      </w:r>
      <w:r w:rsidR="005E1806">
        <w:t>.</w:t>
      </w:r>
      <w:r w:rsidR="00C6583E">
        <w:t xml:space="preserve"> </w:t>
      </w:r>
    </w:p>
    <w:p w:rsidR="005E1806" w:rsidRDefault="005E1806" w:rsidP="005E1806">
      <w:pPr>
        <w:pStyle w:val="ListBullet"/>
        <w:numPr>
          <w:ilvl w:val="0"/>
          <w:numId w:val="0"/>
        </w:numPr>
        <w:ind w:left="360" w:hanging="360"/>
        <w:jc w:val="both"/>
      </w:pPr>
    </w:p>
    <w:p w:rsidR="00D00AE1" w:rsidRDefault="00D00AE1" w:rsidP="00D00AE1">
      <w:pPr>
        <w:pStyle w:val="Heading2"/>
        <w:jc w:val="both"/>
      </w:pPr>
      <w:r>
        <w:t>Predictive Analytics</w:t>
      </w:r>
    </w:p>
    <w:p w:rsidR="00D00AE1" w:rsidRDefault="00D00AE1" w:rsidP="00D00AE1">
      <w:pPr>
        <w:pStyle w:val="ListBullet"/>
        <w:jc w:val="both"/>
      </w:pPr>
      <w:r>
        <w:t xml:space="preserve">Used Visual Basic Application under Windows to create a program in Excel, as well creating macros for added efficiency in Excel. </w:t>
      </w:r>
    </w:p>
    <w:p w:rsidR="00D00AE1" w:rsidRDefault="00D00AE1" w:rsidP="00D00AE1">
      <w:pPr>
        <w:pStyle w:val="ListBullet"/>
        <w:jc w:val="both"/>
      </w:pPr>
      <w:r>
        <w:t>Learned Tableau visualizations and making of dashboards for added business intelligence.</w:t>
      </w:r>
    </w:p>
    <w:p w:rsidR="00823389" w:rsidRDefault="00823389" w:rsidP="00D00AE1">
      <w:pPr>
        <w:pStyle w:val="ListBullet"/>
        <w:jc w:val="both"/>
      </w:pPr>
      <w:r>
        <w:t>As well as using R to give data driven insights for a business case.</w:t>
      </w:r>
    </w:p>
    <w:p w:rsidR="00B07B41" w:rsidRDefault="00B07B41" w:rsidP="00B07B41">
      <w:pPr>
        <w:pStyle w:val="ListBullet"/>
        <w:numPr>
          <w:ilvl w:val="0"/>
          <w:numId w:val="0"/>
        </w:numPr>
        <w:ind w:left="360"/>
        <w:jc w:val="both"/>
      </w:pPr>
    </w:p>
    <w:p w:rsidR="00BC6C55" w:rsidRDefault="001A2572">
      <w:pPr>
        <w:pStyle w:val="Heading1"/>
      </w:pPr>
      <w:r>
        <w:t xml:space="preserve">Working </w:t>
      </w:r>
      <w:sdt>
        <w:sdtPr>
          <w:alias w:val="Experience:"/>
          <w:tag w:val="Experience:"/>
          <w:id w:val="1494989950"/>
          <w:placeholder>
            <w:docPart w:val="5F8CD8DDFE55448EAEE3A84701E9DFB3"/>
          </w:placeholder>
          <w:temporary/>
          <w:showingPlcHdr/>
          <w15:appearance w15:val="hidden"/>
        </w:sdtPr>
        <w:sdtEndPr/>
        <w:sdtContent>
          <w:r w:rsidR="007D00B3">
            <w:t>Experience</w:t>
          </w:r>
        </w:sdtContent>
      </w:sdt>
      <w:r w:rsidR="00C36B3E">
        <w:t>s</w:t>
      </w:r>
    </w:p>
    <w:p w:rsidR="00456C85" w:rsidRDefault="00456C85" w:rsidP="00456C85">
      <w:pPr>
        <w:pStyle w:val="Heading2"/>
      </w:pPr>
      <w:r>
        <w:t>Digital Analytics Assistant</w:t>
      </w:r>
      <w:r>
        <w:t xml:space="preserve"> | axa Insurance Singapore                    </w:t>
      </w:r>
      <w:r>
        <w:t>February</w:t>
      </w:r>
      <w:r>
        <w:t xml:space="preserve"> 2017 </w:t>
      </w:r>
      <w:proofErr w:type="gramStart"/>
      <w:r>
        <w:t>-  Ju</w:t>
      </w:r>
      <w:r>
        <w:t>ly</w:t>
      </w:r>
      <w:proofErr w:type="gramEnd"/>
      <w:r>
        <w:t xml:space="preserve"> 2019                                                                                      </w:t>
      </w:r>
    </w:p>
    <w:p w:rsidR="00456C85" w:rsidRDefault="00456C85" w:rsidP="00456C85">
      <w:pPr>
        <w:pStyle w:val="ListBullet"/>
        <w:numPr>
          <w:ilvl w:val="0"/>
          <w:numId w:val="19"/>
        </w:numPr>
      </w:pPr>
      <w:r>
        <w:t>Generating high-level Dashboards that are utilized day-to-day by employees of all departments.</w:t>
      </w:r>
    </w:p>
    <w:p w:rsidR="00456C85" w:rsidRDefault="00456C85" w:rsidP="00456C85">
      <w:pPr>
        <w:pStyle w:val="ListBullet"/>
        <w:numPr>
          <w:ilvl w:val="0"/>
          <w:numId w:val="19"/>
        </w:numPr>
      </w:pPr>
      <w:r>
        <w:t>Teaching and onboarding of Interns</w:t>
      </w:r>
    </w:p>
    <w:p w:rsidR="00456C85" w:rsidRDefault="00456C85" w:rsidP="00456C85">
      <w:pPr>
        <w:pStyle w:val="ListBullet"/>
        <w:numPr>
          <w:ilvl w:val="0"/>
          <w:numId w:val="19"/>
        </w:numPr>
      </w:pPr>
      <w:r>
        <w:t>Designing scripts to automate time-consuming data extraction.</w:t>
      </w:r>
    </w:p>
    <w:p w:rsidR="00456C85" w:rsidRDefault="00456C85" w:rsidP="00456C85">
      <w:pPr>
        <w:pStyle w:val="ListBullet"/>
        <w:numPr>
          <w:ilvl w:val="0"/>
          <w:numId w:val="19"/>
        </w:numPr>
      </w:pPr>
      <w:r>
        <w:t>Analyze report findings and insights to manager about results of certain A/B tests.</w:t>
      </w:r>
    </w:p>
    <w:p w:rsidR="00456C85" w:rsidRDefault="00456C85" w:rsidP="00BC6C55">
      <w:pPr>
        <w:pStyle w:val="Heading2"/>
      </w:pPr>
    </w:p>
    <w:p w:rsidR="00BC6C55" w:rsidRDefault="00BC6C55" w:rsidP="00BC6C55">
      <w:pPr>
        <w:pStyle w:val="Heading2"/>
      </w:pPr>
      <w:r>
        <w:t xml:space="preserve">Digital Analytics intern | axa Insurance </w:t>
      </w:r>
      <w:r w:rsidR="00D7749E">
        <w:t>Singapore</w:t>
      </w:r>
      <w:r>
        <w:t> </w:t>
      </w:r>
      <w:r w:rsidR="00D7749E">
        <w:t xml:space="preserve">                   </w:t>
      </w:r>
      <w:r>
        <w:t xml:space="preserve">    September 2017</w:t>
      </w:r>
      <w:r w:rsidR="00D7749E">
        <w:t xml:space="preserve"> </w:t>
      </w:r>
      <w:proofErr w:type="gramStart"/>
      <w:r w:rsidR="00D7749E">
        <w:t>-  June</w:t>
      </w:r>
      <w:proofErr w:type="gramEnd"/>
      <w:r w:rsidR="00D7749E">
        <w:t xml:space="preserve"> 2019</w:t>
      </w:r>
      <w:r>
        <w:t xml:space="preserve">                                                                                      </w:t>
      </w:r>
    </w:p>
    <w:p w:rsidR="00B07B41" w:rsidRDefault="00BC6C55" w:rsidP="00B07B41">
      <w:pPr>
        <w:pStyle w:val="ListBullet"/>
        <w:numPr>
          <w:ilvl w:val="0"/>
          <w:numId w:val="19"/>
        </w:numPr>
      </w:pPr>
      <w:r>
        <w:t>I was tasked to generate Dashboards that are specifically aimed to track digital marketing performance and efforts</w:t>
      </w:r>
      <w:r w:rsidR="00D7749E">
        <w:t>, as well as the performance of digital insurance products sold on site</w:t>
      </w:r>
      <w:r>
        <w:t>.</w:t>
      </w:r>
    </w:p>
    <w:p w:rsidR="00B07B41" w:rsidRDefault="00B07B41" w:rsidP="00B07B41">
      <w:pPr>
        <w:pStyle w:val="ListBullet"/>
        <w:numPr>
          <w:ilvl w:val="0"/>
          <w:numId w:val="19"/>
        </w:numPr>
      </w:pPr>
      <w:r w:rsidRPr="00B07B41">
        <w:t>Design and maintain dashboards and reports which provide actionable insights that help our internal stakeholders make important business decisions.</w:t>
      </w:r>
    </w:p>
    <w:p w:rsidR="00B07B41" w:rsidRDefault="00B07B41" w:rsidP="00B07B41">
      <w:pPr>
        <w:pStyle w:val="ListBullet"/>
        <w:numPr>
          <w:ilvl w:val="0"/>
          <w:numId w:val="19"/>
        </w:numPr>
      </w:pPr>
      <w:r w:rsidRPr="00B07B41">
        <w:t>Implemented a new process to help manipulate, process, alter, recalculate given data and also as a workaround to utilize data to create even more complex calculations and visualizations that are limited by legacy software. (</w:t>
      </w:r>
      <w:proofErr w:type="spellStart"/>
      <w:proofErr w:type="gramStart"/>
      <w:r w:rsidRPr="00B07B41">
        <w:t>i.e</w:t>
      </w:r>
      <w:proofErr w:type="spellEnd"/>
      <w:r w:rsidRPr="00B07B41">
        <w:t xml:space="preserve"> :</w:t>
      </w:r>
      <w:proofErr w:type="gramEnd"/>
      <w:r w:rsidRPr="00B07B41">
        <w:t xml:space="preserve"> R Scripts)</w:t>
      </w:r>
    </w:p>
    <w:p w:rsidR="00D00AE1" w:rsidRDefault="00B07B41" w:rsidP="00456C85">
      <w:pPr>
        <w:pStyle w:val="ListBullet"/>
        <w:numPr>
          <w:ilvl w:val="0"/>
          <w:numId w:val="19"/>
        </w:numPr>
      </w:pPr>
      <w:proofErr w:type="spellStart"/>
      <w:r w:rsidRPr="00B07B41">
        <w:t>Analyse</w:t>
      </w:r>
      <w:proofErr w:type="spellEnd"/>
      <w:r w:rsidRPr="00B07B41">
        <w:t xml:space="preserve"> and quality check data to uncover trends and correlations impacting the effectiveness of digital efforts from short term advertising partnerships to new marketing campaigns and website redesigns.</w:t>
      </w:r>
    </w:p>
    <w:p w:rsidR="005E1806" w:rsidRDefault="005E1806" w:rsidP="005E1806">
      <w:pPr>
        <w:pStyle w:val="ListBullet"/>
        <w:numPr>
          <w:ilvl w:val="0"/>
          <w:numId w:val="0"/>
        </w:numPr>
        <w:ind w:left="360" w:hanging="360"/>
      </w:pPr>
    </w:p>
    <w:p w:rsidR="00394A6D" w:rsidRDefault="00C6583E">
      <w:pPr>
        <w:pStyle w:val="Heading2"/>
      </w:pPr>
      <w:r>
        <w:t>Sales Asscociate</w:t>
      </w:r>
      <w:r w:rsidR="007D00B3">
        <w:t> | </w:t>
      </w:r>
      <w:r>
        <w:t>MArks &amp; Spen</w:t>
      </w:r>
      <w:r w:rsidR="00890D00">
        <w:t>cer</w:t>
      </w:r>
      <w:r>
        <w:t xml:space="preserve">             </w:t>
      </w:r>
      <w:r w:rsidR="00890D00">
        <w:t xml:space="preserve"> </w:t>
      </w:r>
      <w:r>
        <w:t xml:space="preserve">                                               December 2015 – March 2016</w:t>
      </w:r>
    </w:p>
    <w:p w:rsidR="00394A6D" w:rsidRPr="00C6583E" w:rsidRDefault="00C6583E">
      <w:pPr>
        <w:pStyle w:val="ListBullet"/>
      </w:pPr>
      <w:r w:rsidRPr="00C6583E">
        <w:t>Being a Temporary Sales Associate for both the food and menswear departments, I was tasked with the day to day tasks such as opening and closing of cashiering systems, managing transactions and attending to customer’s enquiries. Over the course of 4 months of working, I have received a handful of feedback forms that commended me on my excellent customer service.</w:t>
      </w:r>
    </w:p>
    <w:p w:rsidR="00890D00" w:rsidRDefault="00890D00" w:rsidP="00890D00">
      <w:pPr>
        <w:pStyle w:val="Heading1"/>
      </w:pPr>
      <w:r>
        <w:t>Achievements</w:t>
      </w:r>
    </w:p>
    <w:p w:rsidR="00B07B41" w:rsidRDefault="00B07B41" w:rsidP="00890D00">
      <w:pPr>
        <w:pStyle w:val="Heading1"/>
      </w:pPr>
    </w:p>
    <w:p w:rsidR="00B07B41" w:rsidRDefault="00B07B41" w:rsidP="00B07B41">
      <w:pPr>
        <w:pStyle w:val="Heading2"/>
      </w:pPr>
      <w:r>
        <w:t>Certificate of First Runner up                                                                                             ASean Foundation</w:t>
      </w:r>
    </w:p>
    <w:p w:rsidR="00B07B41" w:rsidRDefault="00A459C0" w:rsidP="00A459C0">
      <w:pPr>
        <w:pStyle w:val="Heading2"/>
        <w:jc w:val="both"/>
      </w:pPr>
      <w:r>
        <w:t xml:space="preserve">(ASEAN Data Science explorers 2018)                                                                                        </w:t>
      </w:r>
      <w:r w:rsidR="00B07B41">
        <w:t>september 2018</w:t>
      </w:r>
    </w:p>
    <w:p w:rsidR="00456C85" w:rsidRDefault="00456C85" w:rsidP="00175ECF">
      <w:pPr>
        <w:pStyle w:val="Heading2"/>
      </w:pPr>
    </w:p>
    <w:p w:rsidR="00175ECF" w:rsidRDefault="00175ECF" w:rsidP="00175ECF">
      <w:pPr>
        <w:pStyle w:val="Heading2"/>
      </w:pPr>
      <w:r>
        <w:t>Certificate of service, Vice-President                                dfi chapters,</w:t>
      </w:r>
      <w:r w:rsidRPr="00175ECF">
        <w:t xml:space="preserve"> </w:t>
      </w:r>
      <w:r>
        <w:t>Signapore Polytechnic</w:t>
      </w:r>
    </w:p>
    <w:p w:rsidR="00B26C70" w:rsidRDefault="00B26C70" w:rsidP="00B26C70">
      <w:pPr>
        <w:pStyle w:val="Heading2"/>
        <w:jc w:val="right"/>
      </w:pPr>
      <w:r>
        <w:t>June 2017 – June 2018</w:t>
      </w:r>
    </w:p>
    <w:p w:rsidR="00B07B41" w:rsidRDefault="00B07B41" w:rsidP="00B07B41">
      <w:pPr>
        <w:pStyle w:val="Heading2"/>
      </w:pPr>
    </w:p>
    <w:p w:rsidR="00B07B41" w:rsidRDefault="00B07B41" w:rsidP="00B07B41">
      <w:pPr>
        <w:pStyle w:val="Heading2"/>
      </w:pPr>
      <w:r>
        <w:t>Certificate of Bloomber market Concepts                                                     Signapore Polytechnic</w:t>
      </w:r>
    </w:p>
    <w:p w:rsidR="00B07B41" w:rsidRDefault="00B07B41" w:rsidP="00456C85">
      <w:pPr>
        <w:pStyle w:val="Heading2"/>
        <w:jc w:val="right"/>
      </w:pPr>
      <w:r>
        <w:t xml:space="preserve">                                                                                                                                                                            December 2017</w:t>
      </w:r>
    </w:p>
    <w:p w:rsidR="00B07B41" w:rsidRDefault="00B07B41" w:rsidP="00472D7A">
      <w:pPr>
        <w:pStyle w:val="Heading1"/>
      </w:pPr>
    </w:p>
    <w:p w:rsidR="00472D7A" w:rsidRDefault="00175ECF" w:rsidP="00472D7A">
      <w:pPr>
        <w:pStyle w:val="Heading1"/>
      </w:pPr>
      <w:r>
        <w:t>References</w:t>
      </w:r>
    </w:p>
    <w:p w:rsidR="00472D7A" w:rsidRDefault="00472D7A" w:rsidP="00472D7A">
      <w:pPr>
        <w:pStyle w:val="Heading1"/>
      </w:pPr>
    </w:p>
    <w:p w:rsidR="00472D7A" w:rsidRPr="00472D7A" w:rsidRDefault="00175ECF" w:rsidP="00456C85">
      <w:pPr>
        <w:pStyle w:val="Heading1"/>
        <w:tabs>
          <w:tab w:val="left" w:pos="3675"/>
        </w:tabs>
        <w:rPr>
          <w:b w:val="0"/>
          <w:sz w:val="22"/>
          <w:szCs w:val="22"/>
        </w:rPr>
      </w:pPr>
      <w:proofErr w:type="spellStart"/>
      <w:r w:rsidRPr="00472D7A">
        <w:rPr>
          <w:b w:val="0"/>
          <w:sz w:val="22"/>
          <w:szCs w:val="22"/>
        </w:rPr>
        <w:t>Mr</w:t>
      </w:r>
      <w:proofErr w:type="spellEnd"/>
      <w:r w:rsidRPr="00472D7A">
        <w:rPr>
          <w:b w:val="0"/>
          <w:sz w:val="22"/>
          <w:szCs w:val="22"/>
        </w:rPr>
        <w:t xml:space="preserve"> Tan </w:t>
      </w:r>
      <w:proofErr w:type="spellStart"/>
      <w:r w:rsidRPr="00472D7A">
        <w:rPr>
          <w:b w:val="0"/>
          <w:sz w:val="22"/>
          <w:szCs w:val="22"/>
        </w:rPr>
        <w:t>Horng</w:t>
      </w:r>
      <w:proofErr w:type="spellEnd"/>
      <w:r w:rsidRPr="00472D7A">
        <w:rPr>
          <w:b w:val="0"/>
          <w:sz w:val="22"/>
          <w:szCs w:val="22"/>
        </w:rPr>
        <w:t>-Ping, Ryan</w:t>
      </w:r>
      <w:r w:rsidR="00456C85">
        <w:rPr>
          <w:b w:val="0"/>
          <w:sz w:val="22"/>
          <w:szCs w:val="22"/>
        </w:rPr>
        <w:tab/>
        <w:t xml:space="preserve"> </w:t>
      </w:r>
      <w:r w:rsidR="00456C85">
        <w:rPr>
          <w:b w:val="0"/>
          <w:sz w:val="22"/>
          <w:szCs w:val="22"/>
        </w:rPr>
        <w:tab/>
        <w:t>Miss Evangeline Tan</w:t>
      </w:r>
    </w:p>
    <w:p w:rsidR="00456C85" w:rsidRPr="00472D7A" w:rsidRDefault="00175ECF" w:rsidP="00472D7A">
      <w:pPr>
        <w:pStyle w:val="Heading1"/>
        <w:rPr>
          <w:b w:val="0"/>
          <w:sz w:val="22"/>
          <w:szCs w:val="22"/>
        </w:rPr>
      </w:pPr>
      <w:r w:rsidRPr="00472D7A">
        <w:rPr>
          <w:b w:val="0"/>
          <w:sz w:val="22"/>
          <w:szCs w:val="22"/>
        </w:rPr>
        <w:t>Lecturer</w:t>
      </w:r>
      <w:r w:rsidR="00456C85">
        <w:rPr>
          <w:b w:val="0"/>
          <w:sz w:val="22"/>
          <w:szCs w:val="22"/>
        </w:rPr>
        <w:tab/>
      </w:r>
      <w:r w:rsidR="00456C85">
        <w:rPr>
          <w:b w:val="0"/>
          <w:sz w:val="22"/>
          <w:szCs w:val="22"/>
        </w:rPr>
        <w:tab/>
      </w:r>
      <w:r w:rsidR="00456C85">
        <w:rPr>
          <w:b w:val="0"/>
          <w:sz w:val="22"/>
          <w:szCs w:val="22"/>
        </w:rPr>
        <w:tab/>
      </w:r>
      <w:r w:rsidR="00456C85">
        <w:rPr>
          <w:b w:val="0"/>
          <w:sz w:val="22"/>
          <w:szCs w:val="22"/>
        </w:rPr>
        <w:tab/>
      </w:r>
      <w:r w:rsidR="00456C85">
        <w:rPr>
          <w:b w:val="0"/>
          <w:sz w:val="22"/>
          <w:szCs w:val="22"/>
        </w:rPr>
        <w:tab/>
        <w:t>Senior Manager, Digital Commerce</w:t>
      </w:r>
    </w:p>
    <w:p w:rsidR="00472D7A" w:rsidRPr="00472D7A" w:rsidRDefault="00472D7A" w:rsidP="00472D7A">
      <w:pPr>
        <w:pStyle w:val="Heading1"/>
        <w:rPr>
          <w:b w:val="0"/>
          <w:sz w:val="22"/>
          <w:szCs w:val="22"/>
        </w:rPr>
      </w:pPr>
      <w:r w:rsidRPr="00472D7A">
        <w:rPr>
          <w:b w:val="0"/>
          <w:sz w:val="22"/>
          <w:szCs w:val="22"/>
        </w:rPr>
        <w:t>Singapore Polytechnic</w:t>
      </w:r>
      <w:r w:rsidR="00456C85">
        <w:rPr>
          <w:b w:val="0"/>
          <w:sz w:val="22"/>
          <w:szCs w:val="22"/>
        </w:rPr>
        <w:tab/>
      </w:r>
      <w:r w:rsidR="00456C85">
        <w:rPr>
          <w:b w:val="0"/>
          <w:sz w:val="22"/>
          <w:szCs w:val="22"/>
        </w:rPr>
        <w:tab/>
      </w:r>
      <w:r w:rsidR="00456C85">
        <w:rPr>
          <w:b w:val="0"/>
          <w:sz w:val="22"/>
          <w:szCs w:val="22"/>
        </w:rPr>
        <w:tab/>
      </w:r>
      <w:r w:rsidR="00456C85">
        <w:rPr>
          <w:b w:val="0"/>
          <w:sz w:val="22"/>
          <w:szCs w:val="22"/>
        </w:rPr>
        <w:tab/>
        <w:t>AXA Insurance Singapore</w:t>
      </w:r>
    </w:p>
    <w:p w:rsidR="00472D7A" w:rsidRPr="00472D7A" w:rsidRDefault="00472D7A" w:rsidP="00472D7A">
      <w:pPr>
        <w:pStyle w:val="Heading1"/>
        <w:rPr>
          <w:b w:val="0"/>
          <w:sz w:val="22"/>
          <w:szCs w:val="22"/>
        </w:rPr>
      </w:pPr>
      <w:r w:rsidRPr="00472D7A">
        <w:rPr>
          <w:b w:val="0"/>
          <w:sz w:val="22"/>
          <w:szCs w:val="22"/>
        </w:rPr>
        <w:t>96874181</w:t>
      </w:r>
      <w:r w:rsidR="00456C85">
        <w:rPr>
          <w:b w:val="0"/>
          <w:sz w:val="22"/>
          <w:szCs w:val="22"/>
        </w:rPr>
        <w:tab/>
      </w:r>
      <w:r w:rsidR="00456C85">
        <w:rPr>
          <w:b w:val="0"/>
          <w:sz w:val="22"/>
          <w:szCs w:val="22"/>
        </w:rPr>
        <w:tab/>
      </w:r>
      <w:r w:rsidR="00456C85">
        <w:rPr>
          <w:b w:val="0"/>
          <w:sz w:val="22"/>
          <w:szCs w:val="22"/>
        </w:rPr>
        <w:tab/>
      </w:r>
      <w:r w:rsidR="00456C85">
        <w:rPr>
          <w:b w:val="0"/>
          <w:sz w:val="22"/>
          <w:szCs w:val="22"/>
        </w:rPr>
        <w:tab/>
      </w:r>
      <w:r w:rsidR="00456C85">
        <w:rPr>
          <w:b w:val="0"/>
          <w:sz w:val="22"/>
          <w:szCs w:val="22"/>
        </w:rPr>
        <w:tab/>
        <w:t>91798329</w:t>
      </w:r>
    </w:p>
    <w:p w:rsidR="00472D7A" w:rsidRPr="00472D7A" w:rsidRDefault="00456C85" w:rsidP="00472D7A">
      <w:pPr>
        <w:pStyle w:val="Heading1"/>
        <w:rPr>
          <w:b w:val="0"/>
          <w:sz w:val="22"/>
          <w:szCs w:val="22"/>
        </w:rPr>
      </w:pPr>
      <w:hyperlink r:id="rId7" w:history="1">
        <w:r w:rsidRPr="00E30B2B">
          <w:rPr>
            <w:rStyle w:val="Hyperlink"/>
            <w:b w:val="0"/>
            <w:sz w:val="22"/>
            <w:szCs w:val="22"/>
          </w:rPr>
          <w:t>tan_horng_ping@sp.edu.sg</w:t>
        </w:r>
      </w:hyperlink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evangeline_tan@axa.com.sg</w:t>
      </w:r>
    </w:p>
    <w:p w:rsidR="00175ECF" w:rsidRDefault="00175ECF" w:rsidP="00175ECF">
      <w:bookmarkStart w:id="0" w:name="_GoBack"/>
      <w:bookmarkEnd w:id="0"/>
    </w:p>
    <w:sectPr w:rsidR="00175ECF" w:rsidSect="00374627"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3D3" w:rsidRDefault="00F573D3">
      <w:pPr>
        <w:spacing w:after="0"/>
      </w:pPr>
      <w:r>
        <w:separator/>
      </w:r>
    </w:p>
  </w:endnote>
  <w:endnote w:type="continuationSeparator" w:id="0">
    <w:p w:rsidR="00F573D3" w:rsidRDefault="00F573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3D3" w:rsidRDefault="00F573D3">
      <w:pPr>
        <w:spacing w:after="0"/>
      </w:pPr>
      <w:r>
        <w:separator/>
      </w:r>
    </w:p>
  </w:footnote>
  <w:footnote w:type="continuationSeparator" w:id="0">
    <w:p w:rsidR="00F573D3" w:rsidRDefault="00F573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E8445BC"/>
    <w:multiLevelType w:val="hybridMultilevel"/>
    <w:tmpl w:val="D8EC8A34"/>
    <w:lvl w:ilvl="0" w:tplc="4FEA4524">
      <w:numFmt w:val="bullet"/>
      <w:lvlText w:val="-"/>
      <w:lvlJc w:val="left"/>
      <w:pPr>
        <w:ind w:left="405" w:hanging="360"/>
      </w:pPr>
      <w:rPr>
        <w:rFonts w:ascii="Cambria" w:eastAsiaTheme="minorHAnsi" w:hAnsi="Cambri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3C746DDE"/>
    <w:multiLevelType w:val="hybridMultilevel"/>
    <w:tmpl w:val="BC78E0A8"/>
    <w:lvl w:ilvl="0" w:tplc="86F624BC"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3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572"/>
    <w:rsid w:val="00045DBD"/>
    <w:rsid w:val="0015780F"/>
    <w:rsid w:val="00175ECF"/>
    <w:rsid w:val="001A2572"/>
    <w:rsid w:val="001F4CEA"/>
    <w:rsid w:val="0023356B"/>
    <w:rsid w:val="00324358"/>
    <w:rsid w:val="00374627"/>
    <w:rsid w:val="00394A6D"/>
    <w:rsid w:val="003F19B9"/>
    <w:rsid w:val="004476A1"/>
    <w:rsid w:val="00456C85"/>
    <w:rsid w:val="00472D7A"/>
    <w:rsid w:val="004E54C9"/>
    <w:rsid w:val="005114E7"/>
    <w:rsid w:val="00526924"/>
    <w:rsid w:val="0059767E"/>
    <w:rsid w:val="005E1806"/>
    <w:rsid w:val="005E5E55"/>
    <w:rsid w:val="005F79C9"/>
    <w:rsid w:val="00616068"/>
    <w:rsid w:val="00633D99"/>
    <w:rsid w:val="006E401C"/>
    <w:rsid w:val="0077621B"/>
    <w:rsid w:val="007963CE"/>
    <w:rsid w:val="007D00B3"/>
    <w:rsid w:val="007D2DAB"/>
    <w:rsid w:val="00823389"/>
    <w:rsid w:val="00890D00"/>
    <w:rsid w:val="008916B6"/>
    <w:rsid w:val="008B34C8"/>
    <w:rsid w:val="008E10EB"/>
    <w:rsid w:val="009763C8"/>
    <w:rsid w:val="00A459C0"/>
    <w:rsid w:val="00A8131A"/>
    <w:rsid w:val="00B07B41"/>
    <w:rsid w:val="00B26C70"/>
    <w:rsid w:val="00B769EE"/>
    <w:rsid w:val="00BC6C55"/>
    <w:rsid w:val="00C36B3E"/>
    <w:rsid w:val="00C57E43"/>
    <w:rsid w:val="00C6583E"/>
    <w:rsid w:val="00C72B59"/>
    <w:rsid w:val="00CC75DB"/>
    <w:rsid w:val="00D00AE1"/>
    <w:rsid w:val="00D33143"/>
    <w:rsid w:val="00D56207"/>
    <w:rsid w:val="00D765AF"/>
    <w:rsid w:val="00D7749E"/>
    <w:rsid w:val="00DD4208"/>
    <w:rsid w:val="00DE59C8"/>
    <w:rsid w:val="00EA2B92"/>
    <w:rsid w:val="00F3119B"/>
    <w:rsid w:val="00F5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B6A96"/>
  <w15:chartTrackingRefBased/>
  <w15:docId w15:val="{50E57D02-8EE4-4156-AB09-99BEC7EE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paragraph" w:customStyle="1" w:styleId="TextBody">
    <w:name w:val="Text Body"/>
    <w:basedOn w:val="Normal"/>
    <w:rsid w:val="001F4CEA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color w:val="auto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2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n_horng_ping@sp.edu.s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%20Htoo%20Min2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C1393B919543AD829D42696750C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5A1B4-604F-4E6F-8C79-BF5624FD5A03}"/>
      </w:docPartPr>
      <w:docPartBody>
        <w:p w:rsidR="00E44050" w:rsidRDefault="00E44050">
          <w:pPr>
            <w:pStyle w:val="0DC1393B919543AD829D42696750CCF9"/>
          </w:pPr>
          <w:r>
            <w:t>Your Name</w:t>
          </w:r>
        </w:p>
      </w:docPartBody>
    </w:docPart>
    <w:docPart>
      <w:docPartPr>
        <w:name w:val="FCFDBD84A159438484F582160F3A3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ABFB4-11D2-4AE3-967A-46E0A1A5DACF}"/>
      </w:docPartPr>
      <w:docPartBody>
        <w:p w:rsidR="00E44050" w:rsidRDefault="00E44050">
          <w:pPr>
            <w:pStyle w:val="FCFDBD84A159438484F582160F3A3C9F"/>
          </w:pPr>
          <w:r>
            <w:t>Education</w:t>
          </w:r>
        </w:p>
      </w:docPartBody>
    </w:docPart>
    <w:docPart>
      <w:docPartPr>
        <w:name w:val="F0DEE76D66DF4437A120F1023BB46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93921-8CB8-419C-AB5B-7B61B52E2DFB}"/>
      </w:docPartPr>
      <w:docPartBody>
        <w:p w:rsidR="00E44050" w:rsidRDefault="00E44050">
          <w:pPr>
            <w:pStyle w:val="F0DEE76D66DF4437A120F1023BB46BFA"/>
          </w:pPr>
          <w:r>
            <w:t>Skills &amp; Abilities</w:t>
          </w:r>
        </w:p>
      </w:docPartBody>
    </w:docPart>
    <w:docPart>
      <w:docPartPr>
        <w:name w:val="CE8E35DB40F34772ACCD7AFBAAE33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26FE9-5699-4B9E-896E-09D8811E43EE}"/>
      </w:docPartPr>
      <w:docPartBody>
        <w:p w:rsidR="00E44050" w:rsidRDefault="00E44050">
          <w:pPr>
            <w:pStyle w:val="CE8E35DB40F34772ACCD7AFBAAE339FB"/>
          </w:pPr>
          <w:r>
            <w:t>Communication</w:t>
          </w:r>
        </w:p>
      </w:docPartBody>
    </w:docPart>
    <w:docPart>
      <w:docPartPr>
        <w:name w:val="BAE2A015AAA2475A878072BA13F89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8936E-2E30-4534-8AFD-0B8204039788}"/>
      </w:docPartPr>
      <w:docPartBody>
        <w:p w:rsidR="00E44050" w:rsidRDefault="00E44050">
          <w:pPr>
            <w:pStyle w:val="BAE2A015AAA2475A878072BA13F89D83"/>
          </w:pPr>
          <w:r>
            <w:t>Leadership</w:t>
          </w:r>
        </w:p>
      </w:docPartBody>
    </w:docPart>
    <w:docPart>
      <w:docPartPr>
        <w:name w:val="5F8CD8DDFE55448EAEE3A84701E9D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244DD-1E0C-4DCA-8F97-0DB6E38E6D81}"/>
      </w:docPartPr>
      <w:docPartBody>
        <w:p w:rsidR="00E44050" w:rsidRDefault="00E44050">
          <w:pPr>
            <w:pStyle w:val="5F8CD8DDFE55448EAEE3A84701E9DFB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050"/>
    <w:rsid w:val="0061608F"/>
    <w:rsid w:val="006934A7"/>
    <w:rsid w:val="00A6778E"/>
    <w:rsid w:val="00B3792F"/>
    <w:rsid w:val="00E4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C1393B919543AD829D42696750CCF9">
    <w:name w:val="0DC1393B919543AD829D42696750CCF9"/>
  </w:style>
  <w:style w:type="paragraph" w:customStyle="1" w:styleId="745EA64AB4EE4870ADFDB4C1CFD6BB9B">
    <w:name w:val="745EA64AB4EE4870ADFDB4C1CFD6BB9B"/>
  </w:style>
  <w:style w:type="paragraph" w:customStyle="1" w:styleId="45A723E4AB6440ECBE76D4509B403C8B">
    <w:name w:val="45A723E4AB6440ECBE76D4509B403C8B"/>
  </w:style>
  <w:style w:type="paragraph" w:customStyle="1" w:styleId="EA93B9723EA443CA89CFEC9666C315EA">
    <w:name w:val="EA93B9723EA443CA89CFEC9666C315EA"/>
  </w:style>
  <w:style w:type="paragraph" w:customStyle="1" w:styleId="85A213BFBA8943019723C4625EE18BC6">
    <w:name w:val="85A213BFBA8943019723C4625EE18BC6"/>
  </w:style>
  <w:style w:type="paragraph" w:customStyle="1" w:styleId="4E2F890EF723424B85E8D180F6E41B8C">
    <w:name w:val="4E2F890EF723424B85E8D180F6E41B8C"/>
  </w:style>
  <w:style w:type="paragraph" w:customStyle="1" w:styleId="E293B6C2EB504D80B079AFD0F954A79B">
    <w:name w:val="E293B6C2EB504D80B079AFD0F954A79B"/>
  </w:style>
  <w:style w:type="paragraph" w:customStyle="1" w:styleId="FCFDBD84A159438484F582160F3A3C9F">
    <w:name w:val="FCFDBD84A159438484F582160F3A3C9F"/>
  </w:style>
  <w:style w:type="paragraph" w:customStyle="1" w:styleId="3EC279EFEB3F42E08976A744C401E96C">
    <w:name w:val="3EC279EFEB3F42E08976A744C401E96C"/>
  </w:style>
  <w:style w:type="paragraph" w:customStyle="1" w:styleId="23D5B3274F794DE58388E0E2B2A53512">
    <w:name w:val="23D5B3274F794DE58388E0E2B2A53512"/>
  </w:style>
  <w:style w:type="paragraph" w:customStyle="1" w:styleId="245D55A94D124D32B4572498AED119AC">
    <w:name w:val="245D55A94D124D32B4572498AED119AC"/>
  </w:style>
  <w:style w:type="paragraph" w:customStyle="1" w:styleId="D25FA5ED14DC44659A4CC4BD23DA5C46">
    <w:name w:val="D25FA5ED14DC44659A4CC4BD23DA5C46"/>
  </w:style>
  <w:style w:type="paragraph" w:customStyle="1" w:styleId="BEBE2627B2D646C8A30AAE24DC41DC67">
    <w:name w:val="BEBE2627B2D646C8A30AAE24DC41DC67"/>
  </w:style>
  <w:style w:type="paragraph" w:customStyle="1" w:styleId="7F3870C33D9644D18B2010AF25EB2018">
    <w:name w:val="7F3870C33D9644D18B2010AF25EB2018"/>
  </w:style>
  <w:style w:type="paragraph" w:customStyle="1" w:styleId="247F8044DFDA412A8751818F2EE7BAA3">
    <w:name w:val="247F8044DFDA412A8751818F2EE7BAA3"/>
  </w:style>
  <w:style w:type="paragraph" w:customStyle="1" w:styleId="B13471698BFD423DB9E892586708AC92">
    <w:name w:val="B13471698BFD423DB9E892586708AC92"/>
  </w:style>
  <w:style w:type="paragraph" w:customStyle="1" w:styleId="FCF4F8F08F09434CA06CCD6307D94640">
    <w:name w:val="FCF4F8F08F09434CA06CCD6307D94640"/>
  </w:style>
  <w:style w:type="paragraph" w:customStyle="1" w:styleId="FF7C9099FC424A37B358CA6A693C215E">
    <w:name w:val="FF7C9099FC424A37B358CA6A693C215E"/>
  </w:style>
  <w:style w:type="paragraph" w:customStyle="1" w:styleId="AD3990FFCFB948BAB7312D94288D3CDA">
    <w:name w:val="AD3990FFCFB948BAB7312D94288D3CDA"/>
  </w:style>
  <w:style w:type="paragraph" w:customStyle="1" w:styleId="F0DEE76D66DF4437A120F1023BB46BFA">
    <w:name w:val="F0DEE76D66DF4437A120F1023BB46BFA"/>
  </w:style>
  <w:style w:type="paragraph" w:customStyle="1" w:styleId="2448486E16AF4C688CFF2AAEAC19DA2A">
    <w:name w:val="2448486E16AF4C688CFF2AAEAC19DA2A"/>
  </w:style>
  <w:style w:type="paragraph" w:customStyle="1" w:styleId="15A52AB8C8BB49A0B161F72603FC0E67">
    <w:name w:val="15A52AB8C8BB49A0B161F72603FC0E67"/>
  </w:style>
  <w:style w:type="paragraph" w:customStyle="1" w:styleId="ADDBD7D609A24808B5E31836CC6885B2">
    <w:name w:val="ADDBD7D609A24808B5E31836CC6885B2"/>
  </w:style>
  <w:style w:type="paragraph" w:customStyle="1" w:styleId="5C9208582C504806B074A230F8756158">
    <w:name w:val="5C9208582C504806B074A230F8756158"/>
  </w:style>
  <w:style w:type="paragraph" w:customStyle="1" w:styleId="CE8E35DB40F34772ACCD7AFBAAE339FB">
    <w:name w:val="CE8E35DB40F34772ACCD7AFBAAE339FB"/>
  </w:style>
  <w:style w:type="paragraph" w:customStyle="1" w:styleId="699E256000924FE78958B7452D5BD282">
    <w:name w:val="699E256000924FE78958B7452D5BD282"/>
  </w:style>
  <w:style w:type="paragraph" w:customStyle="1" w:styleId="BAE2A015AAA2475A878072BA13F89D83">
    <w:name w:val="BAE2A015AAA2475A878072BA13F89D83"/>
  </w:style>
  <w:style w:type="paragraph" w:customStyle="1" w:styleId="7D8A0FB2182D45E7BA85753E74FEF384">
    <w:name w:val="7D8A0FB2182D45E7BA85753E74FEF384"/>
  </w:style>
  <w:style w:type="paragraph" w:customStyle="1" w:styleId="5F8CD8DDFE55448EAEE3A84701E9DFB3">
    <w:name w:val="5F8CD8DDFE55448EAEE3A84701E9DFB3"/>
  </w:style>
  <w:style w:type="paragraph" w:customStyle="1" w:styleId="0FFAAB2F5B7441AFB1543B2D11F3B406">
    <w:name w:val="0FFAAB2F5B7441AFB1543B2D11F3B406"/>
  </w:style>
  <w:style w:type="paragraph" w:customStyle="1" w:styleId="6D9A6BA2C8634A30A0B458848B2B170F">
    <w:name w:val="6D9A6BA2C8634A30A0B458848B2B170F"/>
  </w:style>
  <w:style w:type="paragraph" w:customStyle="1" w:styleId="D60C3C1733FF4C538F986685A568A62B">
    <w:name w:val="D60C3C1733FF4C538F986685A568A62B"/>
  </w:style>
  <w:style w:type="paragraph" w:customStyle="1" w:styleId="B4218D2272AB43238DBC2E0A20785E13">
    <w:name w:val="B4218D2272AB43238DBC2E0A20785E13"/>
  </w:style>
  <w:style w:type="paragraph" w:customStyle="1" w:styleId="2378D8EAE455423FA6FD25124F4F2673">
    <w:name w:val="2378D8EAE455423FA6FD25124F4F2673"/>
  </w:style>
  <w:style w:type="paragraph" w:customStyle="1" w:styleId="7AF6D86DFF894CAB9FB6E68A78482942">
    <w:name w:val="7AF6D86DFF894CAB9FB6E68A78482942"/>
  </w:style>
  <w:style w:type="paragraph" w:customStyle="1" w:styleId="B4CEAFB1F00A490AAD05979BD6A97B66">
    <w:name w:val="B4CEAFB1F00A490AAD05979BD6A97B66"/>
  </w:style>
  <w:style w:type="paragraph" w:customStyle="1" w:styleId="D06A9D0E3A654A89AD427A84E7220F1B">
    <w:name w:val="D06A9D0E3A654A89AD427A84E7220F1B"/>
    <w:rsid w:val="00E440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9</TotalTime>
  <Pages>3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 Htoo Min2</dc:creator>
  <cp:keywords/>
  <dc:description>Louis Mineo @ Linn Min Htoo</dc:description>
  <cp:lastModifiedBy>Louis Mineo</cp:lastModifiedBy>
  <cp:revision>3</cp:revision>
  <cp:lastPrinted>2018-08-02T20:37:00Z</cp:lastPrinted>
  <dcterms:created xsi:type="dcterms:W3CDTF">2019-04-13T02:50:00Z</dcterms:created>
  <dcterms:modified xsi:type="dcterms:W3CDTF">2019-08-31T06:44:00Z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